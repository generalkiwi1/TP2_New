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CA" w:rsidRDefault="005E356F" w:rsidP="009F75CA">
      <w:pPr>
        <w:pStyle w:val="StyleObjectifRfrence12ptAvant12pt"/>
      </w:pPr>
      <w:r>
        <w:t>Diagramme de classes et explications</w:t>
      </w:r>
    </w:p>
    <w:p w:rsidR="00661FC8" w:rsidRDefault="00C86872" w:rsidP="009F75C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325737" cy="49760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827" cy="498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77E" w:rsidRPr="009F777E">
        <w:rPr>
          <w:noProof/>
        </w:rPr>
        <w:t xml:space="preserve"> </w:t>
      </w:r>
      <w:r w:rsidR="00661FC8">
        <w:t xml:space="preserve"> </w:t>
      </w:r>
    </w:p>
    <w:sectPr w:rsidR="00661FC8" w:rsidSect="006A1AF8">
      <w:pgSz w:w="16838" w:h="11906" w:orient="landscape" w:code="9"/>
      <w:pgMar w:top="1797" w:right="1440" w:bottom="110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4F8" w:rsidRDefault="00A324F8">
      <w:r>
        <w:separator/>
      </w:r>
    </w:p>
  </w:endnote>
  <w:endnote w:type="continuationSeparator" w:id="0">
    <w:p w:rsidR="00A324F8" w:rsidRDefault="00A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4F8" w:rsidRDefault="00A324F8">
      <w:r>
        <w:separator/>
      </w:r>
    </w:p>
  </w:footnote>
  <w:footnote w:type="continuationSeparator" w:id="0">
    <w:p w:rsidR="00A324F8" w:rsidRDefault="00A3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4B6E"/>
    <w:multiLevelType w:val="hybridMultilevel"/>
    <w:tmpl w:val="D80E2CA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5946"/>
    <w:multiLevelType w:val="hybridMultilevel"/>
    <w:tmpl w:val="36FE2B58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66A5"/>
    <w:multiLevelType w:val="hybridMultilevel"/>
    <w:tmpl w:val="42BCBCBC"/>
    <w:lvl w:ilvl="0" w:tplc="10748E9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4381"/>
    <w:multiLevelType w:val="hybridMultilevel"/>
    <w:tmpl w:val="12A6C94E"/>
    <w:lvl w:ilvl="0" w:tplc="8564C668">
      <w:start w:val="420"/>
      <w:numFmt w:val="bullet"/>
      <w:lvlText w:val="-"/>
      <w:lvlJc w:val="left"/>
      <w:pPr>
        <w:tabs>
          <w:tab w:val="num" w:pos="5367"/>
        </w:tabs>
        <w:ind w:left="5367" w:hanging="405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D1DEF"/>
    <w:multiLevelType w:val="hybridMultilevel"/>
    <w:tmpl w:val="B3B24B3E"/>
    <w:lvl w:ilvl="0" w:tplc="F0F8E8F2">
      <w:start w:val="1"/>
      <w:numFmt w:val="bullet"/>
      <w:lvlText w:val="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32"/>
        <w:szCs w:val="32"/>
      </w:rPr>
    </w:lvl>
    <w:lvl w:ilvl="3" w:tplc="0C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EBA00BA"/>
    <w:multiLevelType w:val="hybridMultilevel"/>
    <w:tmpl w:val="93FCBF44"/>
    <w:lvl w:ilvl="0" w:tplc="0C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366F8"/>
    <w:multiLevelType w:val="hybridMultilevel"/>
    <w:tmpl w:val="FEEC6206"/>
    <w:lvl w:ilvl="0" w:tplc="C76024B8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27A52"/>
    <w:multiLevelType w:val="hybridMultilevel"/>
    <w:tmpl w:val="60DA0C76"/>
    <w:lvl w:ilvl="0" w:tplc="51440B3C">
      <w:start w:val="1"/>
      <w:numFmt w:val="bullet"/>
      <w:pStyle w:val="lmentObjectifRfren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F8271A"/>
    <w:multiLevelType w:val="hybridMultilevel"/>
    <w:tmpl w:val="4FC8FBCC"/>
    <w:lvl w:ilvl="0" w:tplc="D5F4899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20" w:hanging="360"/>
      </w:pPr>
    </w:lvl>
    <w:lvl w:ilvl="2" w:tplc="0C0C001B" w:tentative="1">
      <w:start w:val="1"/>
      <w:numFmt w:val="lowerRoman"/>
      <w:lvlText w:val="%3."/>
      <w:lvlJc w:val="right"/>
      <w:pPr>
        <w:ind w:left="2340" w:hanging="180"/>
      </w:pPr>
    </w:lvl>
    <w:lvl w:ilvl="3" w:tplc="0C0C000F" w:tentative="1">
      <w:start w:val="1"/>
      <w:numFmt w:val="decimal"/>
      <w:lvlText w:val="%4."/>
      <w:lvlJc w:val="left"/>
      <w:pPr>
        <w:ind w:left="3060" w:hanging="360"/>
      </w:pPr>
    </w:lvl>
    <w:lvl w:ilvl="4" w:tplc="0C0C0019" w:tentative="1">
      <w:start w:val="1"/>
      <w:numFmt w:val="lowerLetter"/>
      <w:lvlText w:val="%5."/>
      <w:lvlJc w:val="left"/>
      <w:pPr>
        <w:ind w:left="3780" w:hanging="360"/>
      </w:pPr>
    </w:lvl>
    <w:lvl w:ilvl="5" w:tplc="0C0C001B" w:tentative="1">
      <w:start w:val="1"/>
      <w:numFmt w:val="lowerRoman"/>
      <w:lvlText w:val="%6."/>
      <w:lvlJc w:val="right"/>
      <w:pPr>
        <w:ind w:left="4500" w:hanging="180"/>
      </w:pPr>
    </w:lvl>
    <w:lvl w:ilvl="6" w:tplc="0C0C000F" w:tentative="1">
      <w:start w:val="1"/>
      <w:numFmt w:val="decimal"/>
      <w:lvlText w:val="%7."/>
      <w:lvlJc w:val="left"/>
      <w:pPr>
        <w:ind w:left="5220" w:hanging="360"/>
      </w:pPr>
    </w:lvl>
    <w:lvl w:ilvl="7" w:tplc="0C0C0019" w:tentative="1">
      <w:start w:val="1"/>
      <w:numFmt w:val="lowerLetter"/>
      <w:lvlText w:val="%8."/>
      <w:lvlJc w:val="left"/>
      <w:pPr>
        <w:ind w:left="5940" w:hanging="360"/>
      </w:pPr>
    </w:lvl>
    <w:lvl w:ilvl="8" w:tplc="0C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E90641D"/>
    <w:multiLevelType w:val="hybridMultilevel"/>
    <w:tmpl w:val="539288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0212B"/>
    <w:multiLevelType w:val="hybridMultilevel"/>
    <w:tmpl w:val="D944B7D8"/>
    <w:lvl w:ilvl="0" w:tplc="863ABE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5593BC6"/>
    <w:multiLevelType w:val="hybridMultilevel"/>
    <w:tmpl w:val="B1E88586"/>
    <w:lvl w:ilvl="0" w:tplc="248A3708">
      <w:numFmt w:val="bullet"/>
      <w:lvlText w:val="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DD9399A"/>
    <w:multiLevelType w:val="hybridMultilevel"/>
    <w:tmpl w:val="2124DE84"/>
    <w:lvl w:ilvl="0" w:tplc="14DCACA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A7CEC"/>
    <w:multiLevelType w:val="hybridMultilevel"/>
    <w:tmpl w:val="0332E67E"/>
    <w:lvl w:ilvl="0" w:tplc="006A58B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C3219"/>
    <w:multiLevelType w:val="hybridMultilevel"/>
    <w:tmpl w:val="50AC69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A969AD"/>
    <w:multiLevelType w:val="hybridMultilevel"/>
    <w:tmpl w:val="9B8CE154"/>
    <w:lvl w:ilvl="0" w:tplc="68DADFC8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EC4365"/>
    <w:multiLevelType w:val="hybridMultilevel"/>
    <w:tmpl w:val="2556DC18"/>
    <w:lvl w:ilvl="0" w:tplc="78024972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24525"/>
    <w:multiLevelType w:val="hybridMultilevel"/>
    <w:tmpl w:val="96A84468"/>
    <w:lvl w:ilvl="0" w:tplc="8632A2B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980" w:hanging="360"/>
      </w:pPr>
    </w:lvl>
    <w:lvl w:ilvl="2" w:tplc="0C0C001B" w:tentative="1">
      <w:start w:val="1"/>
      <w:numFmt w:val="lowerRoman"/>
      <w:lvlText w:val="%3."/>
      <w:lvlJc w:val="right"/>
      <w:pPr>
        <w:ind w:left="2700" w:hanging="180"/>
      </w:pPr>
    </w:lvl>
    <w:lvl w:ilvl="3" w:tplc="0C0C000F" w:tentative="1">
      <w:start w:val="1"/>
      <w:numFmt w:val="decimal"/>
      <w:lvlText w:val="%4."/>
      <w:lvlJc w:val="left"/>
      <w:pPr>
        <w:ind w:left="3420" w:hanging="360"/>
      </w:pPr>
    </w:lvl>
    <w:lvl w:ilvl="4" w:tplc="0C0C0019" w:tentative="1">
      <w:start w:val="1"/>
      <w:numFmt w:val="lowerLetter"/>
      <w:lvlText w:val="%5."/>
      <w:lvlJc w:val="left"/>
      <w:pPr>
        <w:ind w:left="4140" w:hanging="360"/>
      </w:pPr>
    </w:lvl>
    <w:lvl w:ilvl="5" w:tplc="0C0C001B" w:tentative="1">
      <w:start w:val="1"/>
      <w:numFmt w:val="lowerRoman"/>
      <w:lvlText w:val="%6."/>
      <w:lvlJc w:val="right"/>
      <w:pPr>
        <w:ind w:left="4860" w:hanging="180"/>
      </w:pPr>
    </w:lvl>
    <w:lvl w:ilvl="6" w:tplc="0C0C000F" w:tentative="1">
      <w:start w:val="1"/>
      <w:numFmt w:val="decimal"/>
      <w:lvlText w:val="%7."/>
      <w:lvlJc w:val="left"/>
      <w:pPr>
        <w:ind w:left="5580" w:hanging="360"/>
      </w:pPr>
    </w:lvl>
    <w:lvl w:ilvl="7" w:tplc="0C0C0019" w:tentative="1">
      <w:start w:val="1"/>
      <w:numFmt w:val="lowerLetter"/>
      <w:lvlText w:val="%8."/>
      <w:lvlJc w:val="left"/>
      <w:pPr>
        <w:ind w:left="6300" w:hanging="360"/>
      </w:pPr>
    </w:lvl>
    <w:lvl w:ilvl="8" w:tplc="0C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7D16995"/>
    <w:multiLevelType w:val="hybridMultilevel"/>
    <w:tmpl w:val="92240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F04BB"/>
    <w:multiLevelType w:val="hybridMultilevel"/>
    <w:tmpl w:val="70587346"/>
    <w:lvl w:ilvl="0" w:tplc="0C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79686FAC"/>
    <w:multiLevelType w:val="multilevel"/>
    <w:tmpl w:val="12A6C94E"/>
    <w:lvl w:ilvl="0">
      <w:start w:val="420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Palatino Linotype" w:eastAsia="Times New Roman" w:hAnsi="Palatino Linotype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9"/>
  </w:num>
  <w:num w:numId="5">
    <w:abstractNumId w:val="14"/>
  </w:num>
  <w:num w:numId="6">
    <w:abstractNumId w:val="3"/>
  </w:num>
  <w:num w:numId="7">
    <w:abstractNumId w:val="20"/>
  </w:num>
  <w:num w:numId="8">
    <w:abstractNumId w:val="12"/>
  </w:num>
  <w:num w:numId="9">
    <w:abstractNumId w:val="18"/>
  </w:num>
  <w:num w:numId="10">
    <w:abstractNumId w:val="9"/>
  </w:num>
  <w:num w:numId="11">
    <w:abstractNumId w:val="6"/>
  </w:num>
  <w:num w:numId="12">
    <w:abstractNumId w:val="13"/>
  </w:num>
  <w:num w:numId="13">
    <w:abstractNumId w:val="16"/>
  </w:num>
  <w:num w:numId="14">
    <w:abstractNumId w:val="0"/>
  </w:num>
  <w:num w:numId="15">
    <w:abstractNumId w:val="11"/>
  </w:num>
  <w:num w:numId="16">
    <w:abstractNumId w:val="10"/>
  </w:num>
  <w:num w:numId="17">
    <w:abstractNumId w:val="5"/>
  </w:num>
  <w:num w:numId="18">
    <w:abstractNumId w:val="1"/>
  </w:num>
  <w:num w:numId="19">
    <w:abstractNumId w:val="2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A7"/>
    <w:rsid w:val="000058EC"/>
    <w:rsid w:val="00015118"/>
    <w:rsid w:val="00016069"/>
    <w:rsid w:val="00024B01"/>
    <w:rsid w:val="00031C86"/>
    <w:rsid w:val="00031C9A"/>
    <w:rsid w:val="00031E71"/>
    <w:rsid w:val="000409E4"/>
    <w:rsid w:val="00041442"/>
    <w:rsid w:val="00045E03"/>
    <w:rsid w:val="000470B0"/>
    <w:rsid w:val="00050725"/>
    <w:rsid w:val="00052004"/>
    <w:rsid w:val="0005226C"/>
    <w:rsid w:val="00056F43"/>
    <w:rsid w:val="00070631"/>
    <w:rsid w:val="0007239E"/>
    <w:rsid w:val="00076471"/>
    <w:rsid w:val="000772F2"/>
    <w:rsid w:val="00081E17"/>
    <w:rsid w:val="000846DA"/>
    <w:rsid w:val="0008537D"/>
    <w:rsid w:val="00085414"/>
    <w:rsid w:val="00086A10"/>
    <w:rsid w:val="000939F2"/>
    <w:rsid w:val="00096E74"/>
    <w:rsid w:val="00096ECB"/>
    <w:rsid w:val="000B3FED"/>
    <w:rsid w:val="000B7021"/>
    <w:rsid w:val="000C0953"/>
    <w:rsid w:val="000C386A"/>
    <w:rsid w:val="000C5C42"/>
    <w:rsid w:val="000D4CCA"/>
    <w:rsid w:val="000E1B77"/>
    <w:rsid w:val="000E3D60"/>
    <w:rsid w:val="000E6F60"/>
    <w:rsid w:val="000F3703"/>
    <w:rsid w:val="00101049"/>
    <w:rsid w:val="001029B3"/>
    <w:rsid w:val="00103D7D"/>
    <w:rsid w:val="00107BC0"/>
    <w:rsid w:val="00107E1C"/>
    <w:rsid w:val="00111B79"/>
    <w:rsid w:val="00120BCA"/>
    <w:rsid w:val="00124CC4"/>
    <w:rsid w:val="00127AAC"/>
    <w:rsid w:val="0014658E"/>
    <w:rsid w:val="00153368"/>
    <w:rsid w:val="00163ED1"/>
    <w:rsid w:val="00173A58"/>
    <w:rsid w:val="0017482A"/>
    <w:rsid w:val="00181915"/>
    <w:rsid w:val="00181AC0"/>
    <w:rsid w:val="0018462D"/>
    <w:rsid w:val="001A5622"/>
    <w:rsid w:val="001A6F90"/>
    <w:rsid w:val="001B13F3"/>
    <w:rsid w:val="001B4BD6"/>
    <w:rsid w:val="001C4282"/>
    <w:rsid w:val="001C4C57"/>
    <w:rsid w:val="001D1FE5"/>
    <w:rsid w:val="001D3A1B"/>
    <w:rsid w:val="001D6D30"/>
    <w:rsid w:val="001D75D2"/>
    <w:rsid w:val="001E0DFA"/>
    <w:rsid w:val="001E7907"/>
    <w:rsid w:val="001E7B2D"/>
    <w:rsid w:val="001F03E9"/>
    <w:rsid w:val="001F57E3"/>
    <w:rsid w:val="001F593B"/>
    <w:rsid w:val="001F5949"/>
    <w:rsid w:val="001F65D9"/>
    <w:rsid w:val="00204290"/>
    <w:rsid w:val="002100C7"/>
    <w:rsid w:val="00211178"/>
    <w:rsid w:val="002114E1"/>
    <w:rsid w:val="00213B1D"/>
    <w:rsid w:val="00214C4B"/>
    <w:rsid w:val="0021748E"/>
    <w:rsid w:val="0022185B"/>
    <w:rsid w:val="00225708"/>
    <w:rsid w:val="00231054"/>
    <w:rsid w:val="00244234"/>
    <w:rsid w:val="0024602D"/>
    <w:rsid w:val="00252472"/>
    <w:rsid w:val="00261AFD"/>
    <w:rsid w:val="002622D4"/>
    <w:rsid w:val="00262328"/>
    <w:rsid w:val="002628FE"/>
    <w:rsid w:val="00263790"/>
    <w:rsid w:val="00266A8C"/>
    <w:rsid w:val="00266F9C"/>
    <w:rsid w:val="002708F1"/>
    <w:rsid w:val="00272BF4"/>
    <w:rsid w:val="00273F73"/>
    <w:rsid w:val="00276025"/>
    <w:rsid w:val="002769BD"/>
    <w:rsid w:val="00276CD4"/>
    <w:rsid w:val="00280D4A"/>
    <w:rsid w:val="0028671F"/>
    <w:rsid w:val="002A158F"/>
    <w:rsid w:val="002A6275"/>
    <w:rsid w:val="002B26C9"/>
    <w:rsid w:val="002B2DC2"/>
    <w:rsid w:val="002B6BDD"/>
    <w:rsid w:val="002C2F23"/>
    <w:rsid w:val="002D16A6"/>
    <w:rsid w:val="002D2D92"/>
    <w:rsid w:val="002E287F"/>
    <w:rsid w:val="002E6C6B"/>
    <w:rsid w:val="002F03AD"/>
    <w:rsid w:val="002F7C42"/>
    <w:rsid w:val="00300444"/>
    <w:rsid w:val="00302648"/>
    <w:rsid w:val="00306277"/>
    <w:rsid w:val="003078A1"/>
    <w:rsid w:val="00311407"/>
    <w:rsid w:val="003138CC"/>
    <w:rsid w:val="00317917"/>
    <w:rsid w:val="00333204"/>
    <w:rsid w:val="00337381"/>
    <w:rsid w:val="00341B41"/>
    <w:rsid w:val="00354AE7"/>
    <w:rsid w:val="00356690"/>
    <w:rsid w:val="003601D8"/>
    <w:rsid w:val="00360D80"/>
    <w:rsid w:val="00360FE8"/>
    <w:rsid w:val="00362C4C"/>
    <w:rsid w:val="0037302A"/>
    <w:rsid w:val="003736A0"/>
    <w:rsid w:val="00381DD0"/>
    <w:rsid w:val="00387EB2"/>
    <w:rsid w:val="00390516"/>
    <w:rsid w:val="00390BF1"/>
    <w:rsid w:val="00394EDF"/>
    <w:rsid w:val="003A077C"/>
    <w:rsid w:val="003A3824"/>
    <w:rsid w:val="003A50D1"/>
    <w:rsid w:val="003B0E84"/>
    <w:rsid w:val="003B21C5"/>
    <w:rsid w:val="003B2984"/>
    <w:rsid w:val="003B5A7C"/>
    <w:rsid w:val="003B7E35"/>
    <w:rsid w:val="003D7292"/>
    <w:rsid w:val="003F192F"/>
    <w:rsid w:val="0040091B"/>
    <w:rsid w:val="004012F9"/>
    <w:rsid w:val="00402606"/>
    <w:rsid w:val="00402783"/>
    <w:rsid w:val="00413873"/>
    <w:rsid w:val="00424D38"/>
    <w:rsid w:val="00425E54"/>
    <w:rsid w:val="004265D2"/>
    <w:rsid w:val="00432FCB"/>
    <w:rsid w:val="00443AFA"/>
    <w:rsid w:val="0044702E"/>
    <w:rsid w:val="004531DF"/>
    <w:rsid w:val="00455B22"/>
    <w:rsid w:val="00456AB9"/>
    <w:rsid w:val="004571FF"/>
    <w:rsid w:val="004577B1"/>
    <w:rsid w:val="0046791F"/>
    <w:rsid w:val="00484ADD"/>
    <w:rsid w:val="00486DD3"/>
    <w:rsid w:val="0048756D"/>
    <w:rsid w:val="0049095D"/>
    <w:rsid w:val="00491DF3"/>
    <w:rsid w:val="004923F7"/>
    <w:rsid w:val="004940F0"/>
    <w:rsid w:val="004A131C"/>
    <w:rsid w:val="004A6991"/>
    <w:rsid w:val="004A6EE9"/>
    <w:rsid w:val="004B223B"/>
    <w:rsid w:val="004B553E"/>
    <w:rsid w:val="004B70B4"/>
    <w:rsid w:val="004C4541"/>
    <w:rsid w:val="004E4C8C"/>
    <w:rsid w:val="004E7EFB"/>
    <w:rsid w:val="004F16C4"/>
    <w:rsid w:val="004F1DB4"/>
    <w:rsid w:val="004F5EE0"/>
    <w:rsid w:val="004F7CB2"/>
    <w:rsid w:val="00503B6A"/>
    <w:rsid w:val="005045D5"/>
    <w:rsid w:val="0051655B"/>
    <w:rsid w:val="005176B5"/>
    <w:rsid w:val="00525450"/>
    <w:rsid w:val="005303E3"/>
    <w:rsid w:val="00530652"/>
    <w:rsid w:val="005317F1"/>
    <w:rsid w:val="005408B9"/>
    <w:rsid w:val="0054248E"/>
    <w:rsid w:val="005447D8"/>
    <w:rsid w:val="00547206"/>
    <w:rsid w:val="005567BE"/>
    <w:rsid w:val="00565EB3"/>
    <w:rsid w:val="00566CF4"/>
    <w:rsid w:val="005755A5"/>
    <w:rsid w:val="00583ABA"/>
    <w:rsid w:val="005948E0"/>
    <w:rsid w:val="00597BB6"/>
    <w:rsid w:val="005A0D83"/>
    <w:rsid w:val="005A183D"/>
    <w:rsid w:val="005A4BC5"/>
    <w:rsid w:val="005A7724"/>
    <w:rsid w:val="005B11AB"/>
    <w:rsid w:val="005B374D"/>
    <w:rsid w:val="005C1363"/>
    <w:rsid w:val="005C2956"/>
    <w:rsid w:val="005C3513"/>
    <w:rsid w:val="005C7DBE"/>
    <w:rsid w:val="005E33F3"/>
    <w:rsid w:val="005E356F"/>
    <w:rsid w:val="005E3C2D"/>
    <w:rsid w:val="005E69BC"/>
    <w:rsid w:val="005F6079"/>
    <w:rsid w:val="006070DE"/>
    <w:rsid w:val="00607B3D"/>
    <w:rsid w:val="006134BB"/>
    <w:rsid w:val="00616AD6"/>
    <w:rsid w:val="00617C18"/>
    <w:rsid w:val="006208E5"/>
    <w:rsid w:val="0062722F"/>
    <w:rsid w:val="00631D10"/>
    <w:rsid w:val="00634653"/>
    <w:rsid w:val="00637DB0"/>
    <w:rsid w:val="0064201B"/>
    <w:rsid w:val="00646D7C"/>
    <w:rsid w:val="00655DF4"/>
    <w:rsid w:val="00661FC8"/>
    <w:rsid w:val="006657DD"/>
    <w:rsid w:val="00666A9A"/>
    <w:rsid w:val="00670BC3"/>
    <w:rsid w:val="0067330A"/>
    <w:rsid w:val="006737D2"/>
    <w:rsid w:val="006740C9"/>
    <w:rsid w:val="00677A92"/>
    <w:rsid w:val="00683DF0"/>
    <w:rsid w:val="00685AF1"/>
    <w:rsid w:val="00687174"/>
    <w:rsid w:val="00693793"/>
    <w:rsid w:val="00697181"/>
    <w:rsid w:val="00697CE4"/>
    <w:rsid w:val="006A07DE"/>
    <w:rsid w:val="006A1AF8"/>
    <w:rsid w:val="006A31C9"/>
    <w:rsid w:val="006A4997"/>
    <w:rsid w:val="006A4EAE"/>
    <w:rsid w:val="006A70E3"/>
    <w:rsid w:val="006B1666"/>
    <w:rsid w:val="006B3428"/>
    <w:rsid w:val="006B3439"/>
    <w:rsid w:val="006B39B8"/>
    <w:rsid w:val="006C2062"/>
    <w:rsid w:val="006C3E92"/>
    <w:rsid w:val="006C6226"/>
    <w:rsid w:val="006D06DE"/>
    <w:rsid w:val="006D0D56"/>
    <w:rsid w:val="006D0F61"/>
    <w:rsid w:val="006E4B4A"/>
    <w:rsid w:val="006E52DE"/>
    <w:rsid w:val="006F0552"/>
    <w:rsid w:val="006F1E60"/>
    <w:rsid w:val="006F39CA"/>
    <w:rsid w:val="00713323"/>
    <w:rsid w:val="00714F76"/>
    <w:rsid w:val="00723FAC"/>
    <w:rsid w:val="007354E2"/>
    <w:rsid w:val="00737CCD"/>
    <w:rsid w:val="0074069A"/>
    <w:rsid w:val="007537EE"/>
    <w:rsid w:val="00756EEC"/>
    <w:rsid w:val="007658A8"/>
    <w:rsid w:val="00765B02"/>
    <w:rsid w:val="0076679A"/>
    <w:rsid w:val="007720F3"/>
    <w:rsid w:val="00776361"/>
    <w:rsid w:val="00777968"/>
    <w:rsid w:val="00781CD9"/>
    <w:rsid w:val="00786240"/>
    <w:rsid w:val="007935CA"/>
    <w:rsid w:val="00796385"/>
    <w:rsid w:val="00797316"/>
    <w:rsid w:val="007A1801"/>
    <w:rsid w:val="007A1A77"/>
    <w:rsid w:val="007A378E"/>
    <w:rsid w:val="007A513C"/>
    <w:rsid w:val="007B69F8"/>
    <w:rsid w:val="007B7CC5"/>
    <w:rsid w:val="007C0410"/>
    <w:rsid w:val="007C08F6"/>
    <w:rsid w:val="007C5256"/>
    <w:rsid w:val="007C62B8"/>
    <w:rsid w:val="007C6CA8"/>
    <w:rsid w:val="007E1816"/>
    <w:rsid w:val="007E60E8"/>
    <w:rsid w:val="007F4B66"/>
    <w:rsid w:val="007F57B1"/>
    <w:rsid w:val="00804CAB"/>
    <w:rsid w:val="008104A2"/>
    <w:rsid w:val="00813625"/>
    <w:rsid w:val="00822C23"/>
    <w:rsid w:val="00827728"/>
    <w:rsid w:val="00827CE7"/>
    <w:rsid w:val="00827D2C"/>
    <w:rsid w:val="00833545"/>
    <w:rsid w:val="00834045"/>
    <w:rsid w:val="00835EF8"/>
    <w:rsid w:val="00836F2D"/>
    <w:rsid w:val="0083750C"/>
    <w:rsid w:val="00842274"/>
    <w:rsid w:val="00846EF4"/>
    <w:rsid w:val="008478A0"/>
    <w:rsid w:val="00865641"/>
    <w:rsid w:val="00874BC1"/>
    <w:rsid w:val="00874D77"/>
    <w:rsid w:val="008754E3"/>
    <w:rsid w:val="0087655C"/>
    <w:rsid w:val="008833D0"/>
    <w:rsid w:val="008837A2"/>
    <w:rsid w:val="008947B4"/>
    <w:rsid w:val="008955E1"/>
    <w:rsid w:val="00896DF4"/>
    <w:rsid w:val="008A36DC"/>
    <w:rsid w:val="008A6251"/>
    <w:rsid w:val="008A7390"/>
    <w:rsid w:val="008C1037"/>
    <w:rsid w:val="008C5DC1"/>
    <w:rsid w:val="008C6DBD"/>
    <w:rsid w:val="008D1ADC"/>
    <w:rsid w:val="008D3986"/>
    <w:rsid w:val="008D4EFB"/>
    <w:rsid w:val="008D67BD"/>
    <w:rsid w:val="008F2B08"/>
    <w:rsid w:val="008F327B"/>
    <w:rsid w:val="008F3565"/>
    <w:rsid w:val="008F4471"/>
    <w:rsid w:val="008F62C3"/>
    <w:rsid w:val="009051BB"/>
    <w:rsid w:val="00905B3E"/>
    <w:rsid w:val="00906367"/>
    <w:rsid w:val="009063EA"/>
    <w:rsid w:val="0090744F"/>
    <w:rsid w:val="0090777C"/>
    <w:rsid w:val="00911A12"/>
    <w:rsid w:val="00915D19"/>
    <w:rsid w:val="0092011F"/>
    <w:rsid w:val="00923C2A"/>
    <w:rsid w:val="0094170E"/>
    <w:rsid w:val="00944401"/>
    <w:rsid w:val="00950748"/>
    <w:rsid w:val="0095149E"/>
    <w:rsid w:val="00957EED"/>
    <w:rsid w:val="00974888"/>
    <w:rsid w:val="00974D15"/>
    <w:rsid w:val="00975974"/>
    <w:rsid w:val="00984859"/>
    <w:rsid w:val="009868F0"/>
    <w:rsid w:val="00990015"/>
    <w:rsid w:val="0099238B"/>
    <w:rsid w:val="009A3121"/>
    <w:rsid w:val="009A5145"/>
    <w:rsid w:val="009B4DB0"/>
    <w:rsid w:val="009C1B38"/>
    <w:rsid w:val="009C3710"/>
    <w:rsid w:val="009C3A81"/>
    <w:rsid w:val="009D79B4"/>
    <w:rsid w:val="009E040A"/>
    <w:rsid w:val="009E1084"/>
    <w:rsid w:val="009E4656"/>
    <w:rsid w:val="009F5E50"/>
    <w:rsid w:val="009F721A"/>
    <w:rsid w:val="009F75CA"/>
    <w:rsid w:val="009F777E"/>
    <w:rsid w:val="00A01C55"/>
    <w:rsid w:val="00A04A79"/>
    <w:rsid w:val="00A04ACD"/>
    <w:rsid w:val="00A05B93"/>
    <w:rsid w:val="00A076BD"/>
    <w:rsid w:val="00A21A33"/>
    <w:rsid w:val="00A3042D"/>
    <w:rsid w:val="00A324F8"/>
    <w:rsid w:val="00A34BF2"/>
    <w:rsid w:val="00A352EA"/>
    <w:rsid w:val="00A37C33"/>
    <w:rsid w:val="00A40BA4"/>
    <w:rsid w:val="00A41662"/>
    <w:rsid w:val="00A4236B"/>
    <w:rsid w:val="00A51940"/>
    <w:rsid w:val="00A5204F"/>
    <w:rsid w:val="00A535A2"/>
    <w:rsid w:val="00A57BE6"/>
    <w:rsid w:val="00A609AD"/>
    <w:rsid w:val="00A715CD"/>
    <w:rsid w:val="00A72164"/>
    <w:rsid w:val="00A769A9"/>
    <w:rsid w:val="00A802DA"/>
    <w:rsid w:val="00A80B7A"/>
    <w:rsid w:val="00A81344"/>
    <w:rsid w:val="00A836B1"/>
    <w:rsid w:val="00A85433"/>
    <w:rsid w:val="00A93726"/>
    <w:rsid w:val="00AA49DC"/>
    <w:rsid w:val="00AA4D09"/>
    <w:rsid w:val="00AA7088"/>
    <w:rsid w:val="00AB17A1"/>
    <w:rsid w:val="00AB36B2"/>
    <w:rsid w:val="00AB4A89"/>
    <w:rsid w:val="00AB5034"/>
    <w:rsid w:val="00AB59DA"/>
    <w:rsid w:val="00AB68D7"/>
    <w:rsid w:val="00AC7598"/>
    <w:rsid w:val="00AD2710"/>
    <w:rsid w:val="00AE1578"/>
    <w:rsid w:val="00AE4D79"/>
    <w:rsid w:val="00AE5B94"/>
    <w:rsid w:val="00AF124A"/>
    <w:rsid w:val="00B026CA"/>
    <w:rsid w:val="00B10A7C"/>
    <w:rsid w:val="00B11032"/>
    <w:rsid w:val="00B1150C"/>
    <w:rsid w:val="00B1182F"/>
    <w:rsid w:val="00B1718E"/>
    <w:rsid w:val="00B1732D"/>
    <w:rsid w:val="00B174F6"/>
    <w:rsid w:val="00B23DB8"/>
    <w:rsid w:val="00B24B25"/>
    <w:rsid w:val="00B31247"/>
    <w:rsid w:val="00B37200"/>
    <w:rsid w:val="00B4709B"/>
    <w:rsid w:val="00B521BB"/>
    <w:rsid w:val="00B612F9"/>
    <w:rsid w:val="00B6205D"/>
    <w:rsid w:val="00B62ABC"/>
    <w:rsid w:val="00B66B7F"/>
    <w:rsid w:val="00B75C26"/>
    <w:rsid w:val="00B76FE1"/>
    <w:rsid w:val="00B87D53"/>
    <w:rsid w:val="00B91213"/>
    <w:rsid w:val="00B96E57"/>
    <w:rsid w:val="00BB04B4"/>
    <w:rsid w:val="00BB22A1"/>
    <w:rsid w:val="00BB5209"/>
    <w:rsid w:val="00BB7B52"/>
    <w:rsid w:val="00BC501C"/>
    <w:rsid w:val="00BC5831"/>
    <w:rsid w:val="00BC5905"/>
    <w:rsid w:val="00BD1FF9"/>
    <w:rsid w:val="00BD2896"/>
    <w:rsid w:val="00BD6CB0"/>
    <w:rsid w:val="00BE08E0"/>
    <w:rsid w:val="00BE30D3"/>
    <w:rsid w:val="00BE49EC"/>
    <w:rsid w:val="00C0336E"/>
    <w:rsid w:val="00C0503F"/>
    <w:rsid w:val="00C054BF"/>
    <w:rsid w:val="00C05AD4"/>
    <w:rsid w:val="00C0691C"/>
    <w:rsid w:val="00C0697B"/>
    <w:rsid w:val="00C107A5"/>
    <w:rsid w:val="00C1091A"/>
    <w:rsid w:val="00C11247"/>
    <w:rsid w:val="00C11CAC"/>
    <w:rsid w:val="00C1292E"/>
    <w:rsid w:val="00C219DA"/>
    <w:rsid w:val="00C22A66"/>
    <w:rsid w:val="00C23EE2"/>
    <w:rsid w:val="00C25361"/>
    <w:rsid w:val="00C34732"/>
    <w:rsid w:val="00C41B7B"/>
    <w:rsid w:val="00C462EB"/>
    <w:rsid w:val="00C523A4"/>
    <w:rsid w:val="00C52787"/>
    <w:rsid w:val="00C5520A"/>
    <w:rsid w:val="00C57029"/>
    <w:rsid w:val="00C73FD2"/>
    <w:rsid w:val="00C75F83"/>
    <w:rsid w:val="00C82245"/>
    <w:rsid w:val="00C835CB"/>
    <w:rsid w:val="00C86872"/>
    <w:rsid w:val="00C8796B"/>
    <w:rsid w:val="00CA21CA"/>
    <w:rsid w:val="00CA58AF"/>
    <w:rsid w:val="00CB35FE"/>
    <w:rsid w:val="00CB4615"/>
    <w:rsid w:val="00CB6139"/>
    <w:rsid w:val="00CC1480"/>
    <w:rsid w:val="00CC3114"/>
    <w:rsid w:val="00CC313B"/>
    <w:rsid w:val="00CC3FB0"/>
    <w:rsid w:val="00CE4F64"/>
    <w:rsid w:val="00CF1AF8"/>
    <w:rsid w:val="00CF318C"/>
    <w:rsid w:val="00CF528A"/>
    <w:rsid w:val="00CF7326"/>
    <w:rsid w:val="00D01A48"/>
    <w:rsid w:val="00D03805"/>
    <w:rsid w:val="00D11F36"/>
    <w:rsid w:val="00D11FA8"/>
    <w:rsid w:val="00D154FE"/>
    <w:rsid w:val="00D260C1"/>
    <w:rsid w:val="00D31AC1"/>
    <w:rsid w:val="00D345AA"/>
    <w:rsid w:val="00D35367"/>
    <w:rsid w:val="00D41121"/>
    <w:rsid w:val="00D44647"/>
    <w:rsid w:val="00D55C8E"/>
    <w:rsid w:val="00D67A43"/>
    <w:rsid w:val="00D73390"/>
    <w:rsid w:val="00D74E51"/>
    <w:rsid w:val="00D770ED"/>
    <w:rsid w:val="00D92B6C"/>
    <w:rsid w:val="00D932BE"/>
    <w:rsid w:val="00D97158"/>
    <w:rsid w:val="00DA02BB"/>
    <w:rsid w:val="00DA26B8"/>
    <w:rsid w:val="00DB5FB8"/>
    <w:rsid w:val="00DB7B90"/>
    <w:rsid w:val="00DC2892"/>
    <w:rsid w:val="00DD2E78"/>
    <w:rsid w:val="00DD4F83"/>
    <w:rsid w:val="00DD542C"/>
    <w:rsid w:val="00DD56B4"/>
    <w:rsid w:val="00DD7ED7"/>
    <w:rsid w:val="00DE25C7"/>
    <w:rsid w:val="00DE7A1D"/>
    <w:rsid w:val="00DF0ABC"/>
    <w:rsid w:val="00DF0C9D"/>
    <w:rsid w:val="00DF5739"/>
    <w:rsid w:val="00DF7167"/>
    <w:rsid w:val="00E041E1"/>
    <w:rsid w:val="00E07198"/>
    <w:rsid w:val="00E171E1"/>
    <w:rsid w:val="00E211F5"/>
    <w:rsid w:val="00E25B3E"/>
    <w:rsid w:val="00E30475"/>
    <w:rsid w:val="00E30A4B"/>
    <w:rsid w:val="00E337D5"/>
    <w:rsid w:val="00E33804"/>
    <w:rsid w:val="00E4709C"/>
    <w:rsid w:val="00E478A0"/>
    <w:rsid w:val="00E60615"/>
    <w:rsid w:val="00E65CBE"/>
    <w:rsid w:val="00E6647A"/>
    <w:rsid w:val="00E670BE"/>
    <w:rsid w:val="00E8353C"/>
    <w:rsid w:val="00E94563"/>
    <w:rsid w:val="00E954FF"/>
    <w:rsid w:val="00EA1A88"/>
    <w:rsid w:val="00EA5DD1"/>
    <w:rsid w:val="00EA5FAA"/>
    <w:rsid w:val="00EA6390"/>
    <w:rsid w:val="00EB540A"/>
    <w:rsid w:val="00EB55CB"/>
    <w:rsid w:val="00EB687E"/>
    <w:rsid w:val="00EB73F2"/>
    <w:rsid w:val="00EC0D9D"/>
    <w:rsid w:val="00EC4541"/>
    <w:rsid w:val="00ED33CC"/>
    <w:rsid w:val="00ED48F4"/>
    <w:rsid w:val="00ED4A18"/>
    <w:rsid w:val="00ED4EBB"/>
    <w:rsid w:val="00EE50F3"/>
    <w:rsid w:val="00EE6741"/>
    <w:rsid w:val="00EF4DFC"/>
    <w:rsid w:val="00EF59CC"/>
    <w:rsid w:val="00EF5D4B"/>
    <w:rsid w:val="00EF7942"/>
    <w:rsid w:val="00F044E6"/>
    <w:rsid w:val="00F144BA"/>
    <w:rsid w:val="00F16CA8"/>
    <w:rsid w:val="00F20882"/>
    <w:rsid w:val="00F210C4"/>
    <w:rsid w:val="00F25F39"/>
    <w:rsid w:val="00F277CA"/>
    <w:rsid w:val="00F33C40"/>
    <w:rsid w:val="00F374C3"/>
    <w:rsid w:val="00F376A3"/>
    <w:rsid w:val="00F40FD9"/>
    <w:rsid w:val="00F41B43"/>
    <w:rsid w:val="00F431BC"/>
    <w:rsid w:val="00F44A09"/>
    <w:rsid w:val="00F550CD"/>
    <w:rsid w:val="00F65B04"/>
    <w:rsid w:val="00F662BD"/>
    <w:rsid w:val="00F667E1"/>
    <w:rsid w:val="00F805AF"/>
    <w:rsid w:val="00F81C28"/>
    <w:rsid w:val="00F84288"/>
    <w:rsid w:val="00F84949"/>
    <w:rsid w:val="00F853A0"/>
    <w:rsid w:val="00F855DE"/>
    <w:rsid w:val="00F879A7"/>
    <w:rsid w:val="00F90104"/>
    <w:rsid w:val="00F9496C"/>
    <w:rsid w:val="00F961FC"/>
    <w:rsid w:val="00FA1983"/>
    <w:rsid w:val="00FC1E62"/>
    <w:rsid w:val="00FC4C55"/>
    <w:rsid w:val="00FC593F"/>
    <w:rsid w:val="00FC6581"/>
    <w:rsid w:val="00FC7EB3"/>
    <w:rsid w:val="00FD219E"/>
    <w:rsid w:val="00FD248D"/>
    <w:rsid w:val="00FD2597"/>
    <w:rsid w:val="00FE5E5C"/>
    <w:rsid w:val="00FE6B0F"/>
    <w:rsid w:val="00FE7C04"/>
    <w:rsid w:val="00FF2B54"/>
    <w:rsid w:val="00FF31F9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A10"/>
    <w:pPr>
      <w:spacing w:after="120"/>
      <w:jc w:val="both"/>
    </w:pPr>
    <w:rPr>
      <w:rFonts w:ascii="Palatino Linotype" w:hAnsi="Palatino Linotype"/>
      <w:sz w:val="22"/>
      <w:szCs w:val="22"/>
    </w:rPr>
  </w:style>
  <w:style w:type="paragraph" w:styleId="Titre9">
    <w:name w:val="heading 9"/>
    <w:basedOn w:val="Normal"/>
    <w:next w:val="Normal"/>
    <w:qFormat/>
    <w:rsid w:val="00FC7EB3"/>
    <w:pPr>
      <w:keepNext/>
      <w:tabs>
        <w:tab w:val="left" w:pos="1440"/>
        <w:tab w:val="right" w:pos="9072"/>
      </w:tabs>
      <w:spacing w:after="0"/>
      <w:ind w:right="571"/>
      <w:outlineLvl w:val="8"/>
    </w:pPr>
    <w:rPr>
      <w:rFonts w:ascii="Verdana" w:hAnsi="Verdana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Exercice">
    <w:name w:val="TitreExercice"/>
    <w:basedOn w:val="Normal"/>
    <w:rsid w:val="00086A1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after="0"/>
      <w:jc w:val="center"/>
    </w:pPr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fRfrence">
    <w:name w:val="ObjectifRéférence"/>
    <w:basedOn w:val="Normal"/>
    <w:rsid w:val="00FD248D"/>
    <w:rPr>
      <w:b/>
      <w:smallCaps/>
    </w:rPr>
  </w:style>
  <w:style w:type="paragraph" w:customStyle="1" w:styleId="lmentObjectifRfrence">
    <w:name w:val="ÉlémentObjectifRéférence"/>
    <w:basedOn w:val="Normal"/>
    <w:rsid w:val="00FD248D"/>
    <w:pPr>
      <w:numPr>
        <w:numId w:val="1"/>
      </w:numPr>
      <w:jc w:val="left"/>
    </w:pPr>
  </w:style>
  <w:style w:type="paragraph" w:customStyle="1" w:styleId="Question">
    <w:name w:val="Question"/>
    <w:basedOn w:val="Normal"/>
    <w:rsid w:val="00905B3E"/>
    <w:pPr>
      <w:numPr>
        <w:numId w:val="2"/>
      </w:numPr>
      <w:tabs>
        <w:tab w:val="left" w:pos="357"/>
        <w:tab w:val="right" w:leader="underscore" w:pos="8640"/>
      </w:tabs>
      <w:spacing w:before="120"/>
    </w:pPr>
  </w:style>
  <w:style w:type="table" w:styleId="Grilledutableau">
    <w:name w:val="Table Grid"/>
    <w:basedOn w:val="TableauNormal"/>
    <w:rsid w:val="00AE5B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Question">
    <w:name w:val="SectionQuestion"/>
    <w:basedOn w:val="Normal"/>
    <w:rsid w:val="002D16A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/>
      <w:jc w:val="left"/>
    </w:pPr>
    <w:rPr>
      <w:b/>
    </w:rPr>
  </w:style>
  <w:style w:type="paragraph" w:customStyle="1" w:styleId="Code">
    <w:name w:val="Code"/>
    <w:basedOn w:val="Normal"/>
    <w:rsid w:val="0046791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autoSpaceDE w:val="0"/>
      <w:autoSpaceDN w:val="0"/>
      <w:adjustRightInd w:val="0"/>
      <w:ind w:left="1134"/>
      <w:jc w:val="left"/>
    </w:pPr>
    <w:rPr>
      <w:rFonts w:ascii="Courier New" w:hAnsi="Courier New" w:cs="Courier New"/>
      <w:color w:val="0000FF"/>
      <w:sz w:val="14"/>
      <w:szCs w:val="14"/>
      <w:lang w:val="en-CA"/>
    </w:rPr>
  </w:style>
  <w:style w:type="paragraph" w:styleId="En-tte">
    <w:name w:val="header"/>
    <w:basedOn w:val="Normal"/>
    <w:rsid w:val="009E465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E4656"/>
    <w:pPr>
      <w:tabs>
        <w:tab w:val="center" w:pos="4320"/>
        <w:tab w:val="right" w:pos="8640"/>
      </w:tabs>
    </w:pPr>
  </w:style>
  <w:style w:type="character" w:styleId="Lienhypertexte">
    <w:name w:val="Hyperlink"/>
    <w:rsid w:val="00E60615"/>
    <w:rPr>
      <w:color w:val="0000FF"/>
      <w:u w:val="single"/>
    </w:rPr>
  </w:style>
  <w:style w:type="character" w:styleId="Lienhypertextesuivivisit">
    <w:name w:val="FollowedHyperlink"/>
    <w:rsid w:val="00E60615"/>
    <w:rPr>
      <w:color w:val="800080"/>
      <w:u w:val="single"/>
    </w:rPr>
  </w:style>
  <w:style w:type="character" w:styleId="Appelnotedebasdep">
    <w:name w:val="footnote reference"/>
    <w:semiHidden/>
    <w:rsid w:val="00FC7EB3"/>
    <w:rPr>
      <w:vertAlign w:val="superscript"/>
    </w:rPr>
  </w:style>
  <w:style w:type="paragraph" w:customStyle="1" w:styleId="StyleObjectifRfrence12ptAvant12pt">
    <w:name w:val="Style ObjectifRéférence + 12 pt Avant : 12 pt"/>
    <w:basedOn w:val="ObjectifRfrence"/>
    <w:rsid w:val="00FC7EB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0"/>
    </w:pPr>
    <w:rPr>
      <w:bCs/>
      <w:spacing w:val="20"/>
      <w:sz w:val="24"/>
      <w:szCs w:val="20"/>
    </w:rPr>
  </w:style>
  <w:style w:type="paragraph" w:styleId="Notedebasdepage">
    <w:name w:val="footnote text"/>
    <w:basedOn w:val="Normal"/>
    <w:link w:val="NotedebasdepageCar"/>
    <w:rsid w:val="007E60E8"/>
    <w:rPr>
      <w:sz w:val="20"/>
      <w:szCs w:val="20"/>
    </w:rPr>
  </w:style>
  <w:style w:type="character" w:customStyle="1" w:styleId="NotedebasdepageCar">
    <w:name w:val="Note de bas de page Car"/>
    <w:link w:val="Notedebasdepage"/>
    <w:rsid w:val="007E60E8"/>
    <w:rPr>
      <w:rFonts w:ascii="Palatino Linotype" w:hAnsi="Palatino Linotype"/>
    </w:rPr>
  </w:style>
  <w:style w:type="paragraph" w:styleId="Textedebulles">
    <w:name w:val="Balloon Text"/>
    <w:basedOn w:val="Normal"/>
    <w:link w:val="TextedebullesCar"/>
    <w:rsid w:val="0094170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4170E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9E1084"/>
    <w:rPr>
      <w:sz w:val="16"/>
      <w:szCs w:val="16"/>
    </w:rPr>
  </w:style>
  <w:style w:type="paragraph" w:styleId="Commentaire">
    <w:name w:val="annotation text"/>
    <w:basedOn w:val="Normal"/>
    <w:link w:val="CommentaireCar"/>
    <w:rsid w:val="009E1084"/>
    <w:rPr>
      <w:sz w:val="20"/>
      <w:szCs w:val="20"/>
    </w:rPr>
  </w:style>
  <w:style w:type="character" w:customStyle="1" w:styleId="CommentaireCar">
    <w:name w:val="Commentaire Car"/>
    <w:link w:val="Commentaire"/>
    <w:rsid w:val="009E1084"/>
    <w:rPr>
      <w:rFonts w:ascii="Palatino Linotype" w:hAnsi="Palatino Linotype"/>
    </w:rPr>
  </w:style>
  <w:style w:type="paragraph" w:styleId="Objetducommentaire">
    <w:name w:val="annotation subject"/>
    <w:basedOn w:val="Commentaire"/>
    <w:next w:val="Commentaire"/>
    <w:link w:val="ObjetducommentaireCar"/>
    <w:rsid w:val="009E1084"/>
    <w:rPr>
      <w:b/>
      <w:bCs/>
    </w:rPr>
  </w:style>
  <w:style w:type="character" w:customStyle="1" w:styleId="ObjetducommentaireCar">
    <w:name w:val="Objet du commentaire Car"/>
    <w:link w:val="Objetducommentaire"/>
    <w:rsid w:val="009E1084"/>
    <w:rPr>
      <w:rFonts w:ascii="Palatino Linotype" w:hAnsi="Palatino Linotype"/>
      <w:b/>
      <w:bCs/>
    </w:rPr>
  </w:style>
  <w:style w:type="character" w:customStyle="1" w:styleId="PieddepageCar">
    <w:name w:val="Pied de page Car"/>
    <w:link w:val="Pieddepage"/>
    <w:uiPriority w:val="99"/>
    <w:rsid w:val="00AC7598"/>
    <w:rPr>
      <w:rFonts w:ascii="Palatino Linotype" w:hAnsi="Palatino Linotype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86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A10"/>
    <w:pPr>
      <w:spacing w:after="120"/>
      <w:jc w:val="both"/>
    </w:pPr>
    <w:rPr>
      <w:rFonts w:ascii="Palatino Linotype" w:hAnsi="Palatino Linotype"/>
      <w:sz w:val="22"/>
      <w:szCs w:val="22"/>
    </w:rPr>
  </w:style>
  <w:style w:type="paragraph" w:styleId="Titre9">
    <w:name w:val="heading 9"/>
    <w:basedOn w:val="Normal"/>
    <w:next w:val="Normal"/>
    <w:qFormat/>
    <w:rsid w:val="00FC7EB3"/>
    <w:pPr>
      <w:keepNext/>
      <w:tabs>
        <w:tab w:val="left" w:pos="1440"/>
        <w:tab w:val="right" w:pos="9072"/>
      </w:tabs>
      <w:spacing w:after="0"/>
      <w:ind w:right="571"/>
      <w:outlineLvl w:val="8"/>
    </w:pPr>
    <w:rPr>
      <w:rFonts w:ascii="Verdana" w:hAnsi="Verdana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Exercice">
    <w:name w:val="TitreExercice"/>
    <w:basedOn w:val="Normal"/>
    <w:rsid w:val="00086A1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after="0"/>
      <w:jc w:val="center"/>
    </w:pPr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fRfrence">
    <w:name w:val="ObjectifRéférence"/>
    <w:basedOn w:val="Normal"/>
    <w:rsid w:val="00FD248D"/>
    <w:rPr>
      <w:b/>
      <w:smallCaps/>
    </w:rPr>
  </w:style>
  <w:style w:type="paragraph" w:customStyle="1" w:styleId="lmentObjectifRfrence">
    <w:name w:val="ÉlémentObjectifRéférence"/>
    <w:basedOn w:val="Normal"/>
    <w:rsid w:val="00FD248D"/>
    <w:pPr>
      <w:numPr>
        <w:numId w:val="1"/>
      </w:numPr>
      <w:jc w:val="left"/>
    </w:pPr>
  </w:style>
  <w:style w:type="paragraph" w:customStyle="1" w:styleId="Question">
    <w:name w:val="Question"/>
    <w:basedOn w:val="Normal"/>
    <w:rsid w:val="00905B3E"/>
    <w:pPr>
      <w:numPr>
        <w:numId w:val="2"/>
      </w:numPr>
      <w:tabs>
        <w:tab w:val="left" w:pos="357"/>
        <w:tab w:val="right" w:leader="underscore" w:pos="8640"/>
      </w:tabs>
      <w:spacing w:before="120"/>
    </w:pPr>
  </w:style>
  <w:style w:type="table" w:styleId="Grilledutableau">
    <w:name w:val="Table Grid"/>
    <w:basedOn w:val="TableauNormal"/>
    <w:rsid w:val="00AE5B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Question">
    <w:name w:val="SectionQuestion"/>
    <w:basedOn w:val="Normal"/>
    <w:rsid w:val="002D16A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/>
      <w:jc w:val="left"/>
    </w:pPr>
    <w:rPr>
      <w:b/>
    </w:rPr>
  </w:style>
  <w:style w:type="paragraph" w:customStyle="1" w:styleId="Code">
    <w:name w:val="Code"/>
    <w:basedOn w:val="Normal"/>
    <w:rsid w:val="0046791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autoSpaceDE w:val="0"/>
      <w:autoSpaceDN w:val="0"/>
      <w:adjustRightInd w:val="0"/>
      <w:ind w:left="1134"/>
      <w:jc w:val="left"/>
    </w:pPr>
    <w:rPr>
      <w:rFonts w:ascii="Courier New" w:hAnsi="Courier New" w:cs="Courier New"/>
      <w:color w:val="0000FF"/>
      <w:sz w:val="14"/>
      <w:szCs w:val="14"/>
      <w:lang w:val="en-CA"/>
    </w:rPr>
  </w:style>
  <w:style w:type="paragraph" w:styleId="En-tte">
    <w:name w:val="header"/>
    <w:basedOn w:val="Normal"/>
    <w:rsid w:val="009E465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E4656"/>
    <w:pPr>
      <w:tabs>
        <w:tab w:val="center" w:pos="4320"/>
        <w:tab w:val="right" w:pos="8640"/>
      </w:tabs>
    </w:pPr>
  </w:style>
  <w:style w:type="character" w:styleId="Lienhypertexte">
    <w:name w:val="Hyperlink"/>
    <w:rsid w:val="00E60615"/>
    <w:rPr>
      <w:color w:val="0000FF"/>
      <w:u w:val="single"/>
    </w:rPr>
  </w:style>
  <w:style w:type="character" w:styleId="Lienhypertextesuivivisit">
    <w:name w:val="FollowedHyperlink"/>
    <w:rsid w:val="00E60615"/>
    <w:rPr>
      <w:color w:val="800080"/>
      <w:u w:val="single"/>
    </w:rPr>
  </w:style>
  <w:style w:type="character" w:styleId="Appelnotedebasdep">
    <w:name w:val="footnote reference"/>
    <w:semiHidden/>
    <w:rsid w:val="00FC7EB3"/>
    <w:rPr>
      <w:vertAlign w:val="superscript"/>
    </w:rPr>
  </w:style>
  <w:style w:type="paragraph" w:customStyle="1" w:styleId="StyleObjectifRfrence12ptAvant12pt">
    <w:name w:val="Style ObjectifRéférence + 12 pt Avant : 12 pt"/>
    <w:basedOn w:val="ObjectifRfrence"/>
    <w:rsid w:val="00FC7EB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0"/>
    </w:pPr>
    <w:rPr>
      <w:bCs/>
      <w:spacing w:val="20"/>
      <w:sz w:val="24"/>
      <w:szCs w:val="20"/>
    </w:rPr>
  </w:style>
  <w:style w:type="paragraph" w:styleId="Notedebasdepage">
    <w:name w:val="footnote text"/>
    <w:basedOn w:val="Normal"/>
    <w:link w:val="NotedebasdepageCar"/>
    <w:rsid w:val="007E60E8"/>
    <w:rPr>
      <w:sz w:val="20"/>
      <w:szCs w:val="20"/>
    </w:rPr>
  </w:style>
  <w:style w:type="character" w:customStyle="1" w:styleId="NotedebasdepageCar">
    <w:name w:val="Note de bas de page Car"/>
    <w:link w:val="Notedebasdepage"/>
    <w:rsid w:val="007E60E8"/>
    <w:rPr>
      <w:rFonts w:ascii="Palatino Linotype" w:hAnsi="Palatino Linotype"/>
    </w:rPr>
  </w:style>
  <w:style w:type="paragraph" w:styleId="Textedebulles">
    <w:name w:val="Balloon Text"/>
    <w:basedOn w:val="Normal"/>
    <w:link w:val="TextedebullesCar"/>
    <w:rsid w:val="0094170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4170E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9E1084"/>
    <w:rPr>
      <w:sz w:val="16"/>
      <w:szCs w:val="16"/>
    </w:rPr>
  </w:style>
  <w:style w:type="paragraph" w:styleId="Commentaire">
    <w:name w:val="annotation text"/>
    <w:basedOn w:val="Normal"/>
    <w:link w:val="CommentaireCar"/>
    <w:rsid w:val="009E1084"/>
    <w:rPr>
      <w:sz w:val="20"/>
      <w:szCs w:val="20"/>
    </w:rPr>
  </w:style>
  <w:style w:type="character" w:customStyle="1" w:styleId="CommentaireCar">
    <w:name w:val="Commentaire Car"/>
    <w:link w:val="Commentaire"/>
    <w:rsid w:val="009E1084"/>
    <w:rPr>
      <w:rFonts w:ascii="Palatino Linotype" w:hAnsi="Palatino Linotype"/>
    </w:rPr>
  </w:style>
  <w:style w:type="paragraph" w:styleId="Objetducommentaire">
    <w:name w:val="annotation subject"/>
    <w:basedOn w:val="Commentaire"/>
    <w:next w:val="Commentaire"/>
    <w:link w:val="ObjetducommentaireCar"/>
    <w:rsid w:val="009E1084"/>
    <w:rPr>
      <w:b/>
      <w:bCs/>
    </w:rPr>
  </w:style>
  <w:style w:type="character" w:customStyle="1" w:styleId="ObjetducommentaireCar">
    <w:name w:val="Objet du commentaire Car"/>
    <w:link w:val="Objetducommentaire"/>
    <w:rsid w:val="009E1084"/>
    <w:rPr>
      <w:rFonts w:ascii="Palatino Linotype" w:hAnsi="Palatino Linotype"/>
      <w:b/>
      <w:bCs/>
    </w:rPr>
  </w:style>
  <w:style w:type="character" w:customStyle="1" w:styleId="PieddepageCar">
    <w:name w:val="Pied de page Car"/>
    <w:link w:val="Pieddepage"/>
    <w:uiPriority w:val="99"/>
    <w:rsid w:val="00AC7598"/>
    <w:rPr>
      <w:rFonts w:ascii="Palatino Linotype" w:hAnsi="Palatino Linotype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8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poulin\Application%20Data\Microsoft\Mod&#232;les\Exercices52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C1A0-9695-4A4D-8B0B-C627FE33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Exercices520.dot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420-520-SF</vt:lpstr>
    </vt:vector>
  </TitlesOfParts>
  <Company>csf</Company>
  <LinksUpToDate>false</LinksUpToDate>
  <CharactersWithSpaces>40</CharactersWithSpaces>
  <SharedDoc>false</SharedDoc>
  <HLinks>
    <vt:vector size="6" baseType="variant">
      <vt:variant>
        <vt:i4>262239</vt:i4>
      </vt:variant>
      <vt:variant>
        <vt:i4>0</vt:i4>
      </vt:variant>
      <vt:variant>
        <vt:i4>0</vt:i4>
      </vt:variant>
      <vt:variant>
        <vt:i4>5</vt:i4>
      </vt:variant>
      <vt:variant>
        <vt:lpwstr>http://bit.ly/1C7KnrP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420-520-SF</dc:title>
  <dc:creator>ppoulin</dc:creator>
  <cp:lastModifiedBy>Pierre Poulin</cp:lastModifiedBy>
  <cp:revision>3</cp:revision>
  <cp:lastPrinted>2017-03-21T15:33:00Z</cp:lastPrinted>
  <dcterms:created xsi:type="dcterms:W3CDTF">2017-03-21T15:35:00Z</dcterms:created>
  <dcterms:modified xsi:type="dcterms:W3CDTF">2017-03-21T15:35:00Z</dcterms:modified>
</cp:coreProperties>
</file>